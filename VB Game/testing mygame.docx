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5"/>
        <w:tblW w:w="9639" w:type="dxa"/>
        <w:tblLayout w:type="fixed"/>
        <w:tblLook w:val="04A0" w:firstRow="1" w:lastRow="0" w:firstColumn="1" w:lastColumn="0" w:noHBand="0" w:noVBand="1"/>
      </w:tblPr>
      <w:tblGrid>
        <w:gridCol w:w="689"/>
        <w:gridCol w:w="1551"/>
        <w:gridCol w:w="750"/>
        <w:gridCol w:w="1039"/>
        <w:gridCol w:w="1641"/>
        <w:gridCol w:w="1418"/>
        <w:gridCol w:w="850"/>
        <w:gridCol w:w="1701"/>
      </w:tblGrid>
      <w:tr w:rsidR="00766E05" w:rsidTr="00104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:rsidR="00766E05" w:rsidRDefault="00766E05">
            <w:r>
              <w:t>Test No</w:t>
            </w:r>
          </w:p>
        </w:tc>
        <w:tc>
          <w:tcPr>
            <w:tcW w:w="1551" w:type="dxa"/>
          </w:tcPr>
          <w:p w:rsidR="00766E05" w:rsidRDefault="00766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it being tested</w:t>
            </w:r>
          </w:p>
        </w:tc>
        <w:tc>
          <w:tcPr>
            <w:tcW w:w="750" w:type="dxa"/>
          </w:tcPr>
          <w:p w:rsidR="00766E05" w:rsidRDefault="00766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039" w:type="dxa"/>
          </w:tcPr>
          <w:p w:rsidR="00766E05" w:rsidRDefault="00766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1641" w:type="dxa"/>
          </w:tcPr>
          <w:p w:rsidR="00766E05" w:rsidRDefault="00766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1418" w:type="dxa"/>
          </w:tcPr>
          <w:p w:rsidR="00766E05" w:rsidRDefault="00766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was the Outcome</w:t>
            </w:r>
          </w:p>
        </w:tc>
        <w:tc>
          <w:tcPr>
            <w:tcW w:w="850" w:type="dxa"/>
          </w:tcPr>
          <w:p w:rsidR="00766E05" w:rsidRDefault="00766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701" w:type="dxa"/>
          </w:tcPr>
          <w:p w:rsidR="00766E05" w:rsidRDefault="00766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 did to make it work (if needed)</w:t>
            </w:r>
          </w:p>
        </w:tc>
      </w:tr>
      <w:tr w:rsidR="00766E05" w:rsidTr="0010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:rsidR="00766E05" w:rsidRDefault="00766E05">
            <w:r>
              <w:t>1</w:t>
            </w:r>
          </w:p>
        </w:tc>
        <w:tc>
          <w:tcPr>
            <w:tcW w:w="1551" w:type="dxa"/>
          </w:tcPr>
          <w:p w:rsidR="00766E05" w:rsidRDefault="0076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 Button</w:t>
            </w:r>
          </w:p>
        </w:tc>
        <w:tc>
          <w:tcPr>
            <w:tcW w:w="750" w:type="dxa"/>
          </w:tcPr>
          <w:p w:rsidR="00766E05" w:rsidRDefault="0076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039" w:type="dxa"/>
          </w:tcPr>
          <w:p w:rsidR="00766E05" w:rsidRDefault="0076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</w:t>
            </w:r>
          </w:p>
        </w:tc>
        <w:tc>
          <w:tcPr>
            <w:tcW w:w="1641" w:type="dxa"/>
          </w:tcPr>
          <w:p w:rsidR="00766E05" w:rsidRDefault="0076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click and randomise the icons</w:t>
            </w:r>
          </w:p>
        </w:tc>
        <w:tc>
          <w:tcPr>
            <w:tcW w:w="1418" w:type="dxa"/>
          </w:tcPr>
          <w:p w:rsidR="00766E05" w:rsidRDefault="0076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randomised the icons</w:t>
            </w:r>
          </w:p>
        </w:tc>
        <w:tc>
          <w:tcPr>
            <w:tcW w:w="850" w:type="dxa"/>
          </w:tcPr>
          <w:p w:rsidR="00766E05" w:rsidRDefault="0076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701" w:type="dxa"/>
          </w:tcPr>
          <w:p w:rsidR="00766E05" w:rsidRDefault="0076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66E05" w:rsidTr="0010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:rsidR="00766E05" w:rsidRDefault="00766E05">
            <w:r>
              <w:t>2</w:t>
            </w:r>
          </w:p>
        </w:tc>
        <w:tc>
          <w:tcPr>
            <w:tcW w:w="1551" w:type="dxa"/>
          </w:tcPr>
          <w:p w:rsidR="00766E05" w:rsidRDefault="0076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Quit Button</w:t>
            </w:r>
          </w:p>
        </w:tc>
        <w:tc>
          <w:tcPr>
            <w:tcW w:w="750" w:type="dxa"/>
          </w:tcPr>
          <w:p w:rsidR="00766E05" w:rsidRDefault="0076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039" w:type="dxa"/>
          </w:tcPr>
          <w:p w:rsidR="00766E05" w:rsidRDefault="0076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Quit</w:t>
            </w:r>
          </w:p>
        </w:tc>
        <w:tc>
          <w:tcPr>
            <w:tcW w:w="1641" w:type="dxa"/>
          </w:tcPr>
          <w:p w:rsidR="00766E05" w:rsidRDefault="0076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end the program</w:t>
            </w:r>
          </w:p>
        </w:tc>
        <w:tc>
          <w:tcPr>
            <w:tcW w:w="1418" w:type="dxa"/>
          </w:tcPr>
          <w:p w:rsidR="00766E05" w:rsidRDefault="0076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closed the program</w:t>
            </w:r>
          </w:p>
        </w:tc>
        <w:tc>
          <w:tcPr>
            <w:tcW w:w="850" w:type="dxa"/>
          </w:tcPr>
          <w:p w:rsidR="00766E05" w:rsidRDefault="0076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701" w:type="dxa"/>
          </w:tcPr>
          <w:p w:rsidR="00766E05" w:rsidRDefault="0076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66E05" w:rsidTr="0010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:rsidR="00766E05" w:rsidRDefault="00766E05">
            <w:r>
              <w:t>3</w:t>
            </w:r>
          </w:p>
        </w:tc>
        <w:tc>
          <w:tcPr>
            <w:tcW w:w="1551" w:type="dxa"/>
          </w:tcPr>
          <w:p w:rsidR="00766E05" w:rsidRDefault="0076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Grid</w:t>
            </w:r>
          </w:p>
        </w:tc>
        <w:tc>
          <w:tcPr>
            <w:tcW w:w="750" w:type="dxa"/>
          </w:tcPr>
          <w:p w:rsidR="00766E05" w:rsidRDefault="0076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039" w:type="dxa"/>
          </w:tcPr>
          <w:p w:rsidR="00766E05" w:rsidRDefault="0076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41" w:type="dxa"/>
          </w:tcPr>
          <w:p w:rsidR="00766E05" w:rsidRDefault="0076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table should be shown on form</w:t>
            </w:r>
          </w:p>
        </w:tc>
        <w:tc>
          <w:tcPr>
            <w:tcW w:w="1418" w:type="dxa"/>
          </w:tcPr>
          <w:p w:rsidR="00766E05" w:rsidRDefault="00104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shown on the form</w:t>
            </w:r>
          </w:p>
        </w:tc>
        <w:tc>
          <w:tcPr>
            <w:tcW w:w="850" w:type="dxa"/>
          </w:tcPr>
          <w:p w:rsidR="00766E05" w:rsidRDefault="00104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701" w:type="dxa"/>
          </w:tcPr>
          <w:p w:rsidR="00766E05" w:rsidRDefault="00104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66E05" w:rsidTr="0010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:rsidR="00766E05" w:rsidRDefault="00766E05">
            <w:r>
              <w:t>4</w:t>
            </w:r>
          </w:p>
        </w:tc>
        <w:tc>
          <w:tcPr>
            <w:tcW w:w="1551" w:type="dxa"/>
          </w:tcPr>
          <w:p w:rsidR="00766E05" w:rsidRDefault="0076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Labels can click</w:t>
            </w:r>
          </w:p>
        </w:tc>
        <w:tc>
          <w:tcPr>
            <w:tcW w:w="750" w:type="dxa"/>
          </w:tcPr>
          <w:p w:rsidR="00766E05" w:rsidRDefault="0076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039" w:type="dxa"/>
          </w:tcPr>
          <w:p w:rsidR="00766E05" w:rsidRDefault="0076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Label 2</w:t>
            </w:r>
          </w:p>
        </w:tc>
        <w:tc>
          <w:tcPr>
            <w:tcW w:w="1641" w:type="dxa"/>
          </w:tcPr>
          <w:p w:rsidR="00766E05" w:rsidRDefault="00104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labels should click</w:t>
            </w:r>
          </w:p>
        </w:tc>
        <w:tc>
          <w:tcPr>
            <w:tcW w:w="1418" w:type="dxa"/>
          </w:tcPr>
          <w:p w:rsidR="00766E05" w:rsidRDefault="00104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will click some didn’t</w:t>
            </w:r>
          </w:p>
        </w:tc>
        <w:tc>
          <w:tcPr>
            <w:tcW w:w="850" w:type="dxa"/>
          </w:tcPr>
          <w:p w:rsidR="00766E05" w:rsidRDefault="00104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701" w:type="dxa"/>
          </w:tcPr>
          <w:p w:rsidR="00766E05" w:rsidRDefault="00104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 had to add a click event to each of the not working labels</w:t>
            </w:r>
          </w:p>
        </w:tc>
      </w:tr>
      <w:tr w:rsidR="00766E05" w:rsidTr="0010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:rsidR="00766E05" w:rsidRDefault="00766E05">
            <w:r>
              <w:t>5</w:t>
            </w:r>
          </w:p>
        </w:tc>
        <w:tc>
          <w:tcPr>
            <w:tcW w:w="1551" w:type="dxa"/>
          </w:tcPr>
          <w:p w:rsidR="00766E05" w:rsidRDefault="0076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Icons show</w:t>
            </w:r>
          </w:p>
        </w:tc>
        <w:tc>
          <w:tcPr>
            <w:tcW w:w="750" w:type="dxa"/>
          </w:tcPr>
          <w:p w:rsidR="00766E05" w:rsidRPr="00766E05" w:rsidRDefault="0076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1039" w:type="dxa"/>
          </w:tcPr>
          <w:p w:rsidR="00766E05" w:rsidRPr="00766E05" w:rsidRDefault="0076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1641" w:type="dxa"/>
          </w:tcPr>
          <w:p w:rsidR="00766E05" w:rsidRDefault="00104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it is clicked, labels should show</w:t>
            </w:r>
          </w:p>
        </w:tc>
        <w:tc>
          <w:tcPr>
            <w:tcW w:w="1418" w:type="dxa"/>
          </w:tcPr>
          <w:p w:rsidR="00766E05" w:rsidRDefault="00104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didn’t some did</w:t>
            </w:r>
          </w:p>
        </w:tc>
        <w:tc>
          <w:tcPr>
            <w:tcW w:w="850" w:type="dxa"/>
          </w:tcPr>
          <w:p w:rsidR="00766E05" w:rsidRDefault="00104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701" w:type="dxa"/>
          </w:tcPr>
          <w:p w:rsidR="00766E05" w:rsidRDefault="00104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 had to add the click event from above</w:t>
            </w:r>
            <w:r w:rsidR="00D73393">
              <w:t xml:space="preserve"> and change some of the values</w:t>
            </w:r>
          </w:p>
        </w:tc>
      </w:tr>
      <w:tr w:rsidR="00766E05" w:rsidTr="0010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:rsidR="00766E05" w:rsidRDefault="00766E05">
            <w:r>
              <w:t>6</w:t>
            </w:r>
          </w:p>
        </w:tc>
        <w:tc>
          <w:tcPr>
            <w:tcW w:w="1551" w:type="dxa"/>
          </w:tcPr>
          <w:p w:rsidR="00766E05" w:rsidRDefault="0076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Randomisation</w:t>
            </w:r>
          </w:p>
        </w:tc>
        <w:tc>
          <w:tcPr>
            <w:tcW w:w="750" w:type="dxa"/>
          </w:tcPr>
          <w:p w:rsidR="00766E05" w:rsidRDefault="0076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039" w:type="dxa"/>
          </w:tcPr>
          <w:p w:rsidR="00766E05" w:rsidRDefault="0076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C3,R2</w:t>
            </w:r>
          </w:p>
        </w:tc>
        <w:tc>
          <w:tcPr>
            <w:tcW w:w="1641" w:type="dxa"/>
          </w:tcPr>
          <w:p w:rsidR="00766E05" w:rsidRDefault="00104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you click the play, it should randomise</w:t>
            </w:r>
          </w:p>
        </w:tc>
        <w:tc>
          <w:tcPr>
            <w:tcW w:w="1418" w:type="dxa"/>
          </w:tcPr>
          <w:p w:rsidR="00766E05" w:rsidRDefault="00104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click flash in the table</w:t>
            </w:r>
          </w:p>
        </w:tc>
        <w:tc>
          <w:tcPr>
            <w:tcW w:w="850" w:type="dxa"/>
          </w:tcPr>
          <w:p w:rsidR="00766E05" w:rsidRDefault="00104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701" w:type="dxa"/>
          </w:tcPr>
          <w:p w:rsidR="00766E05" w:rsidRDefault="00104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047E9" w:rsidTr="0010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:rsidR="001047E9" w:rsidRDefault="001047E9">
            <w:r>
              <w:t>7</w:t>
            </w:r>
          </w:p>
        </w:tc>
        <w:tc>
          <w:tcPr>
            <w:tcW w:w="1551" w:type="dxa"/>
          </w:tcPr>
          <w:p w:rsidR="001047E9" w:rsidRDefault="00D73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Matching Pairs</w:t>
            </w:r>
          </w:p>
        </w:tc>
        <w:tc>
          <w:tcPr>
            <w:tcW w:w="750" w:type="dxa"/>
          </w:tcPr>
          <w:p w:rsidR="001047E9" w:rsidRDefault="00104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click events</w:t>
            </w:r>
          </w:p>
        </w:tc>
        <w:tc>
          <w:tcPr>
            <w:tcW w:w="1039" w:type="dxa"/>
          </w:tcPr>
          <w:p w:rsidR="001047E9" w:rsidRDefault="00104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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</w:t>
            </w:r>
          </w:p>
        </w:tc>
        <w:tc>
          <w:tcPr>
            <w:tcW w:w="1641" w:type="dxa"/>
          </w:tcPr>
          <w:p w:rsidR="001047E9" w:rsidRDefault="00D73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it the same it should match and then should </w:t>
            </w:r>
            <w:r w:rsidR="00AE4C18">
              <w:t>disappear</w:t>
            </w:r>
            <w:bookmarkStart w:id="0" w:name="_GoBack"/>
            <w:bookmarkEnd w:id="0"/>
          </w:p>
        </w:tc>
        <w:tc>
          <w:tcPr>
            <w:tcW w:w="1418" w:type="dxa"/>
          </w:tcPr>
          <w:p w:rsidR="001047E9" w:rsidRDefault="00D73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Pairs matched but no disappearance</w:t>
            </w:r>
          </w:p>
        </w:tc>
        <w:tc>
          <w:tcPr>
            <w:tcW w:w="850" w:type="dxa"/>
          </w:tcPr>
          <w:p w:rsidR="001047E9" w:rsidRDefault="00D73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701" w:type="dxa"/>
          </w:tcPr>
          <w:p w:rsidR="001047E9" w:rsidRDefault="00D73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Couldn’t do anything to do, I tried it wouldn’t work</w:t>
            </w:r>
          </w:p>
        </w:tc>
      </w:tr>
      <w:tr w:rsidR="00D73393" w:rsidTr="0010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:rsidR="00D73393" w:rsidRDefault="00D73393">
            <w:r>
              <w:t>8</w:t>
            </w:r>
          </w:p>
        </w:tc>
        <w:tc>
          <w:tcPr>
            <w:tcW w:w="1551" w:type="dxa"/>
          </w:tcPr>
          <w:p w:rsidR="00D73393" w:rsidRDefault="00D7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Pop-up</w:t>
            </w:r>
          </w:p>
        </w:tc>
        <w:tc>
          <w:tcPr>
            <w:tcW w:w="750" w:type="dxa"/>
          </w:tcPr>
          <w:p w:rsidR="00D73393" w:rsidRDefault="00D7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039" w:type="dxa"/>
          </w:tcPr>
          <w:p w:rsidR="00D73393" w:rsidRPr="00D73393" w:rsidRDefault="00D7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73393">
              <w:rPr>
                <w:rFonts w:asciiTheme="minorHAnsi" w:hAnsiTheme="minorHAnsi"/>
              </w:rPr>
              <w:t>“ ” with an ok</w:t>
            </w:r>
            <w:r>
              <w:rPr>
                <w:rFonts w:asciiTheme="minorHAnsi" w:hAnsiTheme="minorHAnsi"/>
              </w:rPr>
              <w:t xml:space="preserve"> button</w:t>
            </w:r>
          </w:p>
        </w:tc>
        <w:tc>
          <w:tcPr>
            <w:tcW w:w="1641" w:type="dxa"/>
          </w:tcPr>
          <w:p w:rsidR="00D73393" w:rsidRDefault="00D7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all matches have been paired, it show a pop-up. Once pressed Ok it should close</w:t>
            </w:r>
          </w:p>
        </w:tc>
        <w:tc>
          <w:tcPr>
            <w:tcW w:w="1418" w:type="dxa"/>
          </w:tcPr>
          <w:p w:rsidR="00D73393" w:rsidRDefault="00D7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Pop-up did show and it closed the program</w:t>
            </w:r>
          </w:p>
        </w:tc>
        <w:tc>
          <w:tcPr>
            <w:tcW w:w="850" w:type="dxa"/>
          </w:tcPr>
          <w:p w:rsidR="00D73393" w:rsidRDefault="00D7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701" w:type="dxa"/>
          </w:tcPr>
          <w:p w:rsidR="00D73393" w:rsidRDefault="00D7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171F03" w:rsidRDefault="00171F03"/>
    <w:p w:rsidR="006B4DD5" w:rsidRDefault="00663F9E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18D0CF" wp14:editId="470F3784">
                <wp:simplePos x="0" y="0"/>
                <wp:positionH relativeFrom="margin">
                  <wp:posOffset>2524125</wp:posOffset>
                </wp:positionH>
                <wp:positionV relativeFrom="paragraph">
                  <wp:posOffset>22860</wp:posOffset>
                </wp:positionV>
                <wp:extent cx="1228725" cy="2952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F9E" w:rsidRDefault="00663F9E">
                            <w:r>
                              <w:t>Testing the grid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8D0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.75pt;margin-top:1.8pt;width:96.7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">
                <v:textbox>
                  <w:txbxContent>
                    <w:p w:rsidR="00663F9E" w:rsidRDefault="00663F9E">
                      <w:r>
                        <w:t>Testing the grid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36CD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0D27B0B" wp14:editId="65C72445">
            <wp:simplePos x="0" y="0"/>
            <wp:positionH relativeFrom="column">
              <wp:posOffset>-581025</wp:posOffset>
            </wp:positionH>
            <wp:positionV relativeFrom="paragraph">
              <wp:posOffset>280036</wp:posOffset>
            </wp:positionV>
            <wp:extent cx="3387043" cy="29718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09" t="18613" r="27875" b="17865"/>
                    <a:stretch/>
                  </pic:blipFill>
                  <pic:spPr bwMode="auto">
                    <a:xfrm>
                      <a:off x="0" y="0"/>
                      <a:ext cx="3392145" cy="2976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DD5">
        <w:t>Before testing</w:t>
      </w:r>
      <w:r w:rsidR="00EB36CD">
        <w:t xml:space="preserve">                                                                                                               After Testing</w:t>
      </w:r>
    </w:p>
    <w:p w:rsidR="00EB36CD" w:rsidRDefault="00EB36CD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2B343E7" wp14:editId="0240BF40">
            <wp:simplePos x="0" y="0"/>
            <wp:positionH relativeFrom="column">
              <wp:posOffset>3381375</wp:posOffset>
            </wp:positionH>
            <wp:positionV relativeFrom="paragraph">
              <wp:posOffset>13969</wp:posOffset>
            </wp:positionV>
            <wp:extent cx="3181350" cy="30180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9" t="15659" r="44328" b="13434"/>
                    <a:stretch/>
                  </pic:blipFill>
                  <pic:spPr bwMode="auto">
                    <a:xfrm>
                      <a:off x="0" y="0"/>
                      <a:ext cx="3184128" cy="302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4DD5" w:rsidRDefault="006B4DD5"/>
    <w:p w:rsidR="00EB36CD" w:rsidRDefault="00EB36CD"/>
    <w:p w:rsidR="00EB36CD" w:rsidRDefault="00EB36CD"/>
    <w:p w:rsidR="00EB36CD" w:rsidRDefault="00EB36CD"/>
    <w:p w:rsidR="00EB36CD" w:rsidRDefault="00EB36CD"/>
    <w:p w:rsidR="00EB36CD" w:rsidRDefault="00EB36CD"/>
    <w:p w:rsidR="00EB36CD" w:rsidRDefault="00EB36CD"/>
    <w:p w:rsidR="00EB36CD" w:rsidRDefault="00EB36CD"/>
    <w:p w:rsidR="00EB36CD" w:rsidRDefault="00EB36CD"/>
    <w:p w:rsidR="00EB36CD" w:rsidRDefault="00AE4C18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0</wp:posOffset>
                </wp:positionV>
                <wp:extent cx="1438275" cy="2857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C18" w:rsidRDefault="00AE4C18">
                            <w:r>
                              <w:t>Label testing in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0.25pt;margin-top:0;width:113.2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">
                <v:textbox>
                  <w:txbxContent>
                    <w:p w:rsidR="00AE4C18" w:rsidRDefault="00AE4C18">
                      <w:r>
                        <w:t>Label testing in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F9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369A3D" wp14:editId="1CC810AC">
                <wp:simplePos x="0" y="0"/>
                <wp:positionH relativeFrom="column">
                  <wp:posOffset>3390900</wp:posOffset>
                </wp:positionH>
                <wp:positionV relativeFrom="paragraph">
                  <wp:posOffset>247650</wp:posOffset>
                </wp:positionV>
                <wp:extent cx="2809875" cy="2419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D8" w:rsidRPr="004E4CD8" w:rsidRDefault="004E4CD8" w:rsidP="004E4CD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E4CD8">
                              <w:rPr>
                                <w:rFonts w:ascii="Courier New" w:hAnsi="Courier New" w:cs="Courier New"/>
                              </w:rPr>
                              <w:t xml:space="preserve">Private Sub label(sender As Object, e As </w:t>
                            </w:r>
                            <w:proofErr w:type="spellStart"/>
                            <w:r w:rsidRPr="004E4CD8">
                              <w:rPr>
                                <w:rFonts w:ascii="Courier New" w:hAnsi="Courier New" w:cs="Courier New"/>
                              </w:rPr>
                              <w:t>E</w:t>
                            </w:r>
                            <w:r w:rsidR="00663F9E">
                              <w:rPr>
                                <w:rFonts w:ascii="Courier New" w:hAnsi="Courier New" w:cs="Courier New"/>
                              </w:rPr>
                              <w:t>ventArgs</w:t>
                            </w:r>
                            <w:proofErr w:type="spellEnd"/>
                            <w:r w:rsidR="00663F9E">
                              <w:rPr>
                                <w:rFonts w:ascii="Courier New" w:hAnsi="Courier New" w:cs="Courier New"/>
                              </w:rPr>
                              <w:t>) Handles Label2.Click,</w:t>
                            </w:r>
                            <w:r w:rsidRPr="004E4CD8">
                              <w:rPr>
                                <w:rFonts w:ascii="Courier New" w:hAnsi="Courier New" w:cs="Courier New"/>
                              </w:rPr>
                              <w:t>Label3.Click, Label4.Click, Label5.Cli</w:t>
                            </w:r>
                            <w:r w:rsidR="00663F9E">
                              <w:rPr>
                                <w:rFonts w:ascii="Courier New" w:hAnsi="Courier New" w:cs="Courier New"/>
                              </w:rPr>
                              <w:t>ck, Label6.Click, Label7.Click,</w:t>
                            </w:r>
                            <w:r w:rsidRPr="004E4CD8">
                              <w:rPr>
                                <w:rFonts w:ascii="Courier New" w:hAnsi="Courier New" w:cs="Courier New"/>
                              </w:rPr>
                              <w:t>Label9.Click, Label10.Click</w:t>
                            </w:r>
                            <w:r w:rsidR="00663F9E">
                              <w:rPr>
                                <w:rFonts w:ascii="Courier New" w:hAnsi="Courier New" w:cs="Courier New"/>
                              </w:rPr>
                              <w:t>, Label11.Click, Label12.Click,</w:t>
                            </w:r>
                            <w:r w:rsidRPr="004E4CD8">
                              <w:rPr>
                                <w:rFonts w:ascii="Courier New" w:hAnsi="Courier New" w:cs="Courier New"/>
                              </w:rPr>
                              <w:t>Label13.Click, Label14.Click, Label15.Clic</w:t>
                            </w:r>
                            <w:r w:rsidR="00663F9E">
                              <w:rPr>
                                <w:rFonts w:ascii="Courier New" w:hAnsi="Courier New" w:cs="Courier New"/>
                              </w:rPr>
                              <w:t>k, Label16.Click, Label7.Click,</w:t>
                            </w:r>
                            <w:r w:rsidRPr="004E4CD8">
                              <w:rPr>
                                <w:rFonts w:ascii="Courier New" w:hAnsi="Courier New" w:cs="Courier New"/>
                              </w:rPr>
                              <w:t>Label18.Click, Label19.Click, Label20.Click, Label21.Click, Label8.Click, Label17.Click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69A3D" id="_x0000_s1028" type="#_x0000_t202" style="position:absolute;margin-left:267pt;margin-top:19.5pt;width:221.25pt;height:19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">
                <v:textbox>
                  <w:txbxContent>
                    <w:p w:rsidR="004E4CD8" w:rsidRPr="004E4CD8" w:rsidRDefault="004E4CD8" w:rsidP="004E4CD8">
                      <w:pPr>
                        <w:rPr>
                          <w:rFonts w:ascii="Courier New" w:hAnsi="Courier New" w:cs="Courier New"/>
                        </w:rPr>
                      </w:pPr>
                      <w:r w:rsidRPr="004E4CD8">
                        <w:rPr>
                          <w:rFonts w:ascii="Courier New" w:hAnsi="Courier New" w:cs="Courier New"/>
                        </w:rPr>
                        <w:t xml:space="preserve">Private Sub label(sender As Object, e As </w:t>
                      </w:r>
                      <w:proofErr w:type="spellStart"/>
                      <w:r w:rsidRPr="004E4CD8">
                        <w:rPr>
                          <w:rFonts w:ascii="Courier New" w:hAnsi="Courier New" w:cs="Courier New"/>
                        </w:rPr>
                        <w:t>E</w:t>
                      </w:r>
                      <w:r w:rsidR="00663F9E">
                        <w:rPr>
                          <w:rFonts w:ascii="Courier New" w:hAnsi="Courier New" w:cs="Courier New"/>
                        </w:rPr>
                        <w:t>ventArgs</w:t>
                      </w:r>
                      <w:proofErr w:type="spellEnd"/>
                      <w:r w:rsidR="00663F9E">
                        <w:rPr>
                          <w:rFonts w:ascii="Courier New" w:hAnsi="Courier New" w:cs="Courier New"/>
                        </w:rPr>
                        <w:t>) Handles Label2.Click,</w:t>
                      </w:r>
                      <w:r w:rsidRPr="004E4CD8">
                        <w:rPr>
                          <w:rFonts w:ascii="Courier New" w:hAnsi="Courier New" w:cs="Courier New"/>
                        </w:rPr>
                        <w:t>Label3.Click, Label4.Click, Label5.Cli</w:t>
                      </w:r>
                      <w:r w:rsidR="00663F9E">
                        <w:rPr>
                          <w:rFonts w:ascii="Courier New" w:hAnsi="Courier New" w:cs="Courier New"/>
                        </w:rPr>
                        <w:t>ck, Label6.Click, Label7.Click,</w:t>
                      </w:r>
                      <w:r w:rsidRPr="004E4CD8">
                        <w:rPr>
                          <w:rFonts w:ascii="Courier New" w:hAnsi="Courier New" w:cs="Courier New"/>
                        </w:rPr>
                        <w:t>Label9.Click, Label10.Click</w:t>
                      </w:r>
                      <w:r w:rsidR="00663F9E">
                        <w:rPr>
                          <w:rFonts w:ascii="Courier New" w:hAnsi="Courier New" w:cs="Courier New"/>
                        </w:rPr>
                        <w:t>, Label11.Click, Label12.Click,</w:t>
                      </w:r>
                      <w:r w:rsidRPr="004E4CD8">
                        <w:rPr>
                          <w:rFonts w:ascii="Courier New" w:hAnsi="Courier New" w:cs="Courier New"/>
                        </w:rPr>
                        <w:t>Label13.Click, Label14.Click, Label15.Clic</w:t>
                      </w:r>
                      <w:r w:rsidR="00663F9E">
                        <w:rPr>
                          <w:rFonts w:ascii="Courier New" w:hAnsi="Courier New" w:cs="Courier New"/>
                        </w:rPr>
                        <w:t>k, Label16.Click, Label7.Click,</w:t>
                      </w:r>
                      <w:r w:rsidRPr="004E4CD8">
                        <w:rPr>
                          <w:rFonts w:ascii="Courier New" w:hAnsi="Courier New" w:cs="Courier New"/>
                        </w:rPr>
                        <w:t>Label18.Click, Label19.Click, Label20.Click, Label21.Click, Label8.Click, Label17.Click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36CD" w:rsidRDefault="00663F9E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82CF87" wp14:editId="74604841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2762250" cy="22098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D8" w:rsidRPr="004E4CD8" w:rsidRDefault="004E4CD8" w:rsidP="004E4CD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E4CD8">
                              <w:rPr>
                                <w:rFonts w:ascii="Courier New" w:hAnsi="Courier New" w:cs="Courier New"/>
                              </w:rPr>
                              <w:t xml:space="preserve">Private Sub label(sender As Object, e As </w:t>
                            </w:r>
                            <w:proofErr w:type="spellStart"/>
                            <w:r w:rsidRPr="004E4CD8">
                              <w:rPr>
                                <w:rFonts w:ascii="Courier New" w:hAnsi="Courier New" w:cs="Courier New"/>
                              </w:rPr>
                              <w:t>E</w:t>
                            </w:r>
                            <w:r w:rsidR="00663F9E">
                              <w:rPr>
                                <w:rFonts w:ascii="Courier New" w:hAnsi="Courier New" w:cs="Courier New"/>
                              </w:rPr>
                              <w:t>ventArgs</w:t>
                            </w:r>
                            <w:proofErr w:type="spellEnd"/>
                            <w:r w:rsidR="00663F9E">
                              <w:rPr>
                                <w:rFonts w:ascii="Courier New" w:hAnsi="Courier New" w:cs="Courier New"/>
                              </w:rPr>
                              <w:t>) Handles Label2.Click,</w:t>
                            </w:r>
                            <w:r w:rsidRPr="004E4CD8">
                              <w:rPr>
                                <w:rFonts w:ascii="Courier New" w:hAnsi="Courier New" w:cs="Courier New"/>
                              </w:rPr>
                              <w:t>Label3.Click, Label4.Cli</w:t>
                            </w:r>
                            <w:r w:rsidR="00663F9E">
                              <w:rPr>
                                <w:rFonts w:ascii="Courier New" w:hAnsi="Courier New" w:cs="Courier New"/>
                              </w:rPr>
                              <w:t>ck, Label5.Click, Label6.Click,</w:t>
                            </w:r>
                            <w:r w:rsidRPr="004E4CD8">
                              <w:rPr>
                                <w:rFonts w:ascii="Courier New" w:hAnsi="Courier New" w:cs="Courier New"/>
                              </w:rPr>
                              <w:t>Label10.Click, Label12.</w:t>
                            </w:r>
                            <w:r w:rsidR="00663F9E">
                              <w:rPr>
                                <w:rFonts w:ascii="Courier New" w:hAnsi="Courier New" w:cs="Courier New"/>
                              </w:rPr>
                              <w:t>Click,</w:t>
                            </w:r>
                            <w:r w:rsidRPr="004E4CD8">
                              <w:rPr>
                                <w:rFonts w:ascii="Courier New" w:hAnsi="Courier New" w:cs="Courier New"/>
                              </w:rPr>
                              <w:t>Label13.Click, Label14.Click, Label15.Clic</w:t>
                            </w:r>
                            <w:r w:rsidR="00663F9E">
                              <w:rPr>
                                <w:rFonts w:ascii="Courier New" w:hAnsi="Courier New" w:cs="Courier New"/>
                              </w:rPr>
                              <w:t>k, Label16.Click, Label7.Click,</w:t>
                            </w:r>
                            <w:r w:rsidRPr="004E4CD8">
                              <w:rPr>
                                <w:rFonts w:ascii="Courier New" w:hAnsi="Courier New" w:cs="Courier New"/>
                              </w:rPr>
                              <w:t>Label18.Click, Label19.Click, Label20.Click, Label21.Click, Label8.Click, Label17.Click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CF87" id="_x0000_s1029" type="#_x0000_t202" style="position:absolute;margin-left:0;margin-top:3.8pt;width:217.5pt;height:17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">
                <v:textbox>
                  <w:txbxContent>
                    <w:p w:rsidR="004E4CD8" w:rsidRPr="004E4CD8" w:rsidRDefault="004E4CD8" w:rsidP="004E4CD8">
                      <w:pPr>
                        <w:rPr>
                          <w:rFonts w:ascii="Courier New" w:hAnsi="Courier New" w:cs="Courier New"/>
                        </w:rPr>
                      </w:pPr>
                      <w:r w:rsidRPr="004E4CD8">
                        <w:rPr>
                          <w:rFonts w:ascii="Courier New" w:hAnsi="Courier New" w:cs="Courier New"/>
                        </w:rPr>
                        <w:t xml:space="preserve">Private Sub label(sender As Object, e As </w:t>
                      </w:r>
                      <w:proofErr w:type="spellStart"/>
                      <w:r w:rsidRPr="004E4CD8">
                        <w:rPr>
                          <w:rFonts w:ascii="Courier New" w:hAnsi="Courier New" w:cs="Courier New"/>
                        </w:rPr>
                        <w:t>E</w:t>
                      </w:r>
                      <w:r w:rsidR="00663F9E">
                        <w:rPr>
                          <w:rFonts w:ascii="Courier New" w:hAnsi="Courier New" w:cs="Courier New"/>
                        </w:rPr>
                        <w:t>ventArgs</w:t>
                      </w:r>
                      <w:proofErr w:type="spellEnd"/>
                      <w:r w:rsidR="00663F9E">
                        <w:rPr>
                          <w:rFonts w:ascii="Courier New" w:hAnsi="Courier New" w:cs="Courier New"/>
                        </w:rPr>
                        <w:t>) Handles Label2.Click,</w:t>
                      </w:r>
                      <w:r w:rsidRPr="004E4CD8">
                        <w:rPr>
                          <w:rFonts w:ascii="Courier New" w:hAnsi="Courier New" w:cs="Courier New"/>
                        </w:rPr>
                        <w:t>Label3.Click, Label4.Cli</w:t>
                      </w:r>
                      <w:r w:rsidR="00663F9E">
                        <w:rPr>
                          <w:rFonts w:ascii="Courier New" w:hAnsi="Courier New" w:cs="Courier New"/>
                        </w:rPr>
                        <w:t>ck, Label5.Click, Label6.Click,</w:t>
                      </w:r>
                      <w:r w:rsidRPr="004E4CD8">
                        <w:rPr>
                          <w:rFonts w:ascii="Courier New" w:hAnsi="Courier New" w:cs="Courier New"/>
                        </w:rPr>
                        <w:t>Label10.Click, Label12.</w:t>
                      </w:r>
                      <w:r w:rsidR="00663F9E">
                        <w:rPr>
                          <w:rFonts w:ascii="Courier New" w:hAnsi="Courier New" w:cs="Courier New"/>
                        </w:rPr>
                        <w:t>Click,</w:t>
                      </w:r>
                      <w:r w:rsidRPr="004E4CD8">
                        <w:rPr>
                          <w:rFonts w:ascii="Courier New" w:hAnsi="Courier New" w:cs="Courier New"/>
                        </w:rPr>
                        <w:t>Label13.Click, Label14.Click, Label15.Clic</w:t>
                      </w:r>
                      <w:r w:rsidR="00663F9E">
                        <w:rPr>
                          <w:rFonts w:ascii="Courier New" w:hAnsi="Courier New" w:cs="Courier New"/>
                        </w:rPr>
                        <w:t>k, Label16.Click, Label7.Click,</w:t>
                      </w:r>
                      <w:r w:rsidRPr="004E4CD8">
                        <w:rPr>
                          <w:rFonts w:ascii="Courier New" w:hAnsi="Courier New" w:cs="Courier New"/>
                        </w:rPr>
                        <w:t>Label18.Click, Label19.Click, Label20.Click, Label21.Click, Label8.Click, Label17.Click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B36CD" w:rsidSect="00171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05"/>
    <w:rsid w:val="00021B4D"/>
    <w:rsid w:val="000302D5"/>
    <w:rsid w:val="0003747B"/>
    <w:rsid w:val="00043532"/>
    <w:rsid w:val="00061B78"/>
    <w:rsid w:val="000B2CCC"/>
    <w:rsid w:val="000C76CF"/>
    <w:rsid w:val="000E4DC1"/>
    <w:rsid w:val="000E6712"/>
    <w:rsid w:val="001047E9"/>
    <w:rsid w:val="00105EBE"/>
    <w:rsid w:val="00124636"/>
    <w:rsid w:val="00146B69"/>
    <w:rsid w:val="00162F9F"/>
    <w:rsid w:val="00165D32"/>
    <w:rsid w:val="001678B6"/>
    <w:rsid w:val="00171F03"/>
    <w:rsid w:val="001760EA"/>
    <w:rsid w:val="00185203"/>
    <w:rsid w:val="0019035A"/>
    <w:rsid w:val="00194269"/>
    <w:rsid w:val="001E6AC2"/>
    <w:rsid w:val="00211CEE"/>
    <w:rsid w:val="0022410C"/>
    <w:rsid w:val="0026428C"/>
    <w:rsid w:val="00285C1E"/>
    <w:rsid w:val="002A634E"/>
    <w:rsid w:val="002B0DF2"/>
    <w:rsid w:val="002B26E4"/>
    <w:rsid w:val="002B318B"/>
    <w:rsid w:val="002C0770"/>
    <w:rsid w:val="002C3D47"/>
    <w:rsid w:val="002D056D"/>
    <w:rsid w:val="002D14B6"/>
    <w:rsid w:val="002F6738"/>
    <w:rsid w:val="00310B2C"/>
    <w:rsid w:val="00314E9A"/>
    <w:rsid w:val="003166FB"/>
    <w:rsid w:val="00330748"/>
    <w:rsid w:val="00331C78"/>
    <w:rsid w:val="00334A27"/>
    <w:rsid w:val="003431FF"/>
    <w:rsid w:val="00366A04"/>
    <w:rsid w:val="00386703"/>
    <w:rsid w:val="003B7B10"/>
    <w:rsid w:val="003C62ED"/>
    <w:rsid w:val="003D380C"/>
    <w:rsid w:val="003F10A3"/>
    <w:rsid w:val="003F2E5A"/>
    <w:rsid w:val="00442CC9"/>
    <w:rsid w:val="0045174B"/>
    <w:rsid w:val="0046700E"/>
    <w:rsid w:val="00473FCD"/>
    <w:rsid w:val="00483348"/>
    <w:rsid w:val="00492D96"/>
    <w:rsid w:val="0049559E"/>
    <w:rsid w:val="004C1265"/>
    <w:rsid w:val="004D0BB3"/>
    <w:rsid w:val="004E32F7"/>
    <w:rsid w:val="004E4CD8"/>
    <w:rsid w:val="004F5B7E"/>
    <w:rsid w:val="00503706"/>
    <w:rsid w:val="00513A1D"/>
    <w:rsid w:val="005147F5"/>
    <w:rsid w:val="005151A0"/>
    <w:rsid w:val="00520F39"/>
    <w:rsid w:val="00523B0A"/>
    <w:rsid w:val="00524580"/>
    <w:rsid w:val="00550946"/>
    <w:rsid w:val="00575A49"/>
    <w:rsid w:val="00583FF3"/>
    <w:rsid w:val="00586779"/>
    <w:rsid w:val="00594A4D"/>
    <w:rsid w:val="005960FA"/>
    <w:rsid w:val="005A2B3A"/>
    <w:rsid w:val="005B343F"/>
    <w:rsid w:val="005F2F22"/>
    <w:rsid w:val="005F5AFF"/>
    <w:rsid w:val="00603F28"/>
    <w:rsid w:val="006209F9"/>
    <w:rsid w:val="00634AD2"/>
    <w:rsid w:val="006553A1"/>
    <w:rsid w:val="0065665D"/>
    <w:rsid w:val="00663F9E"/>
    <w:rsid w:val="00671542"/>
    <w:rsid w:val="0068239D"/>
    <w:rsid w:val="00693E2A"/>
    <w:rsid w:val="006A4831"/>
    <w:rsid w:val="006A55E9"/>
    <w:rsid w:val="006B3510"/>
    <w:rsid w:val="006B4DD5"/>
    <w:rsid w:val="00705C90"/>
    <w:rsid w:val="00710B27"/>
    <w:rsid w:val="00736DD5"/>
    <w:rsid w:val="00752297"/>
    <w:rsid w:val="00766E05"/>
    <w:rsid w:val="00770A34"/>
    <w:rsid w:val="0077367A"/>
    <w:rsid w:val="00777A20"/>
    <w:rsid w:val="007855B5"/>
    <w:rsid w:val="00787D04"/>
    <w:rsid w:val="007B1010"/>
    <w:rsid w:val="007C2645"/>
    <w:rsid w:val="007D4029"/>
    <w:rsid w:val="007D74AE"/>
    <w:rsid w:val="007E579A"/>
    <w:rsid w:val="00805DD4"/>
    <w:rsid w:val="00815EBB"/>
    <w:rsid w:val="00826831"/>
    <w:rsid w:val="008411FA"/>
    <w:rsid w:val="00843068"/>
    <w:rsid w:val="008514DE"/>
    <w:rsid w:val="008617F4"/>
    <w:rsid w:val="00886270"/>
    <w:rsid w:val="008A1867"/>
    <w:rsid w:val="008A26C5"/>
    <w:rsid w:val="008A5EE1"/>
    <w:rsid w:val="008A6F98"/>
    <w:rsid w:val="008B6C43"/>
    <w:rsid w:val="008D0AC5"/>
    <w:rsid w:val="008D132D"/>
    <w:rsid w:val="008D1606"/>
    <w:rsid w:val="008E217B"/>
    <w:rsid w:val="008E2786"/>
    <w:rsid w:val="00906506"/>
    <w:rsid w:val="00911E0D"/>
    <w:rsid w:val="009243C0"/>
    <w:rsid w:val="0092486C"/>
    <w:rsid w:val="009331B0"/>
    <w:rsid w:val="00963D92"/>
    <w:rsid w:val="00980894"/>
    <w:rsid w:val="009815B3"/>
    <w:rsid w:val="009A7854"/>
    <w:rsid w:val="009B0E95"/>
    <w:rsid w:val="009B3A0F"/>
    <w:rsid w:val="009B3CF3"/>
    <w:rsid w:val="009C696A"/>
    <w:rsid w:val="009D02BC"/>
    <w:rsid w:val="009D5952"/>
    <w:rsid w:val="009E1489"/>
    <w:rsid w:val="009E4D55"/>
    <w:rsid w:val="00A119B6"/>
    <w:rsid w:val="00A2101F"/>
    <w:rsid w:val="00A3512F"/>
    <w:rsid w:val="00A520F8"/>
    <w:rsid w:val="00A53345"/>
    <w:rsid w:val="00A73DD1"/>
    <w:rsid w:val="00A773CD"/>
    <w:rsid w:val="00A94DD8"/>
    <w:rsid w:val="00AE4C18"/>
    <w:rsid w:val="00AF5DBD"/>
    <w:rsid w:val="00B00B3F"/>
    <w:rsid w:val="00B2100B"/>
    <w:rsid w:val="00B41833"/>
    <w:rsid w:val="00B440C3"/>
    <w:rsid w:val="00B4454E"/>
    <w:rsid w:val="00B4644B"/>
    <w:rsid w:val="00B55862"/>
    <w:rsid w:val="00B9106C"/>
    <w:rsid w:val="00BA039F"/>
    <w:rsid w:val="00BA3835"/>
    <w:rsid w:val="00BA4BFF"/>
    <w:rsid w:val="00BA6275"/>
    <w:rsid w:val="00BA62DE"/>
    <w:rsid w:val="00BB5697"/>
    <w:rsid w:val="00BC3060"/>
    <w:rsid w:val="00BC5FB5"/>
    <w:rsid w:val="00BD52F0"/>
    <w:rsid w:val="00C53928"/>
    <w:rsid w:val="00C61F95"/>
    <w:rsid w:val="00C81836"/>
    <w:rsid w:val="00C82874"/>
    <w:rsid w:val="00C872EE"/>
    <w:rsid w:val="00C939D5"/>
    <w:rsid w:val="00C9570A"/>
    <w:rsid w:val="00CA38EC"/>
    <w:rsid w:val="00CE176E"/>
    <w:rsid w:val="00CE588F"/>
    <w:rsid w:val="00CF0A40"/>
    <w:rsid w:val="00CF5D26"/>
    <w:rsid w:val="00D06D5D"/>
    <w:rsid w:val="00D108E4"/>
    <w:rsid w:val="00D13807"/>
    <w:rsid w:val="00D26331"/>
    <w:rsid w:val="00D30653"/>
    <w:rsid w:val="00D3147F"/>
    <w:rsid w:val="00D3229D"/>
    <w:rsid w:val="00D403D7"/>
    <w:rsid w:val="00D47040"/>
    <w:rsid w:val="00D65DF0"/>
    <w:rsid w:val="00D66EDD"/>
    <w:rsid w:val="00D705EF"/>
    <w:rsid w:val="00D73393"/>
    <w:rsid w:val="00DA69C9"/>
    <w:rsid w:val="00DC05DF"/>
    <w:rsid w:val="00DD1EDF"/>
    <w:rsid w:val="00E00F87"/>
    <w:rsid w:val="00E31412"/>
    <w:rsid w:val="00E40C1B"/>
    <w:rsid w:val="00E443A7"/>
    <w:rsid w:val="00E4648F"/>
    <w:rsid w:val="00E6592B"/>
    <w:rsid w:val="00E66690"/>
    <w:rsid w:val="00E74762"/>
    <w:rsid w:val="00EA3D3E"/>
    <w:rsid w:val="00EB24CB"/>
    <w:rsid w:val="00EB36CD"/>
    <w:rsid w:val="00ED3E44"/>
    <w:rsid w:val="00ED509F"/>
    <w:rsid w:val="00EE748A"/>
    <w:rsid w:val="00EF1B40"/>
    <w:rsid w:val="00F83E3E"/>
    <w:rsid w:val="00F9571E"/>
    <w:rsid w:val="00FA594B"/>
    <w:rsid w:val="00FF1B5A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117B7-F3A9-43CA-A162-32D3E204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66E0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766E0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D22254F8</Template>
  <TotalTime>62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Rigby</dc:creator>
  <cp:keywords/>
  <dc:description/>
  <cp:lastModifiedBy>James Rigby</cp:lastModifiedBy>
  <cp:revision>3</cp:revision>
  <dcterms:created xsi:type="dcterms:W3CDTF">2015-01-15T16:06:00Z</dcterms:created>
  <dcterms:modified xsi:type="dcterms:W3CDTF">2015-01-20T15:02:00Z</dcterms:modified>
</cp:coreProperties>
</file>